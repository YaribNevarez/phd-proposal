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</w:rPr>
        <w:framePr w:w="4535" w:h="1984" w:hSpace="141" w:wrap="around" w:vAnchor="page" w:hAnchor="page" w:x="1418" w:y="3119"/>
      </w:pPr>
      <w:r>
        <w:rPr>
          <w:sz w:val="22"/>
        </w:rPr>
        <w:br/>
      </w:r>
      <w:r>
        <w:rPr>
          <w:sz w:val="24"/>
        </w:rPr>
        <w:t xml:space="preserve">Promotionsausschuss</w:t>
      </w:r>
      <w:r/>
    </w:p>
    <w:p>
      <w:pPr>
        <w:rPr>
          <w:sz w:val="24"/>
        </w:rPr>
        <w:framePr w:w="4535" w:h="1984" w:hSpace="141" w:wrap="around" w:vAnchor="page" w:hAnchor="page" w:x="1418" w:y="3119"/>
      </w:pPr>
      <w:r>
        <w:rPr>
          <w:sz w:val="24"/>
        </w:rPr>
        <w:t xml:space="preserve">des FB1 der Universität Bremen</w:t>
      </w:r>
      <w:r/>
    </w:p>
    <w:p>
      <w:pPr>
        <w:rPr>
          <w:sz w:val="22"/>
        </w:rPr>
        <w:framePr w:w="4535" w:h="1984" w:hSpace="141" w:wrap="around" w:vAnchor="page" w:hAnchor="page" w:x="1418" w:y="3119"/>
      </w:pPr>
      <w:r>
        <w:rPr>
          <w:sz w:val="22"/>
        </w:rPr>
      </w:r>
      <w:r/>
    </w:p>
    <w:p>
      <w:pPr>
        <w:rPr>
          <w:sz w:val="22"/>
        </w:rPr>
        <w:framePr w:w="4535" w:h="1984" w:hSpace="141" w:wrap="around" w:vAnchor="page" w:hAnchor="page" w:x="1418" w:y="3119"/>
      </w:pPr>
      <w:r>
        <w:rPr>
          <w:sz w:val="22"/>
        </w:rPr>
      </w:r>
      <w:r/>
    </w:p>
    <w:p>
      <w:pPr>
        <w:pStyle w:val="844"/>
        <w:framePr w:w="7370" w:h="170" w:hSpace="141" w:wrap="around" w:vAnchor="page" w:hAnchor="page" w:x="1418" w:y="5664"/>
      </w:pPr>
      <w:r>
        <w:tab/>
      </w:r>
      <w:r>
        <w:tab/>
      </w:r>
      <w:r>
        <w:tab/>
      </w:r>
      <w:r>
        <w:tab/>
      </w:r>
      <w:r/>
    </w:p>
    <w:p>
      <w:pPr>
        <w:rPr>
          <w:b/>
          <w:sz w:val="22"/>
        </w:rPr>
      </w:pPr>
      <w:r>
        <w:rPr>
          <w:b/>
          <w:sz w:val="22"/>
        </w:rPr>
      </w:r>
      <w:r/>
    </w:p>
    <w:p>
      <w:pPr>
        <w:rPr>
          <w:b/>
          <w:sz w:val="22"/>
        </w:rPr>
      </w:pPr>
      <w:r>
        <w:rPr>
          <w:b/>
          <w:sz w:val="22"/>
        </w:rPr>
      </w:r>
      <w:r/>
    </w:p>
    <w:p>
      <w:pPr>
        <w:rPr>
          <w:sz w:val="22"/>
        </w:rPr>
      </w:pPr>
      <w:r>
        <w:rPr>
          <w:sz w:val="22"/>
        </w:rPr>
      </w:r>
      <w:r/>
    </w:p>
    <w:p>
      <w:pPr>
        <w:ind w:left="567"/>
        <w:jc w:val="center"/>
        <w:spacing w:lineRule="auto" w:line="360" w:after="120"/>
        <w:rPr>
          <w:b/>
          <w:sz w:val="28"/>
        </w:rPr>
      </w:pPr>
      <w:r>
        <w:rPr>
          <w:b/>
          <w:sz w:val="28"/>
        </w:rPr>
        <w:t xml:space="preserve">Stellungnahme zum Promotionsa</w:t>
      </w:r>
      <w:r>
        <w:rPr>
          <w:b/>
          <w:sz w:val="28"/>
        </w:rPr>
        <w:t xml:space="preserve">n</w:t>
      </w:r>
      <w:r>
        <w:rPr>
          <w:b/>
          <w:sz w:val="28"/>
        </w:rPr>
        <w:t xml:space="preserve">trag von </w:t>
      </w:r>
      <w:r/>
    </w:p>
    <w:p>
      <w:pPr>
        <w:ind w:left="567"/>
        <w:jc w:val="center"/>
        <w:spacing w:lineRule="auto" w:line="360" w:after="120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M.Sc. </w:t>
      </w:r>
      <w:r>
        <w:rPr>
          <w:b/>
          <w:sz w:val="28"/>
          <w:lang w:val="es-ES"/>
        </w:rPr>
        <w:t xml:space="preserve">Yarib Israel Nevarez E</w:t>
      </w:r>
      <w:r>
        <w:rPr>
          <w:b/>
          <w:sz w:val="28"/>
          <w:lang w:val="es-ES"/>
        </w:rPr>
        <w:t xml:space="preserve">sparza</w:t>
      </w:r>
      <w:r/>
    </w:p>
    <w:p>
      <w:pPr>
        <w:ind w:left="567"/>
        <w:jc w:val="center"/>
        <w:spacing w:lineRule="auto" w:line="240" w:after="120"/>
      </w:pPr>
      <w:r>
        <w:rPr>
          <w:sz w:val="22"/>
        </w:rPr>
        <w:t xml:space="preserve">zur Vorlage beim Promotionsausschuss Dr.-Ing. im FB </w:t>
      </w:r>
      <w:r>
        <w:rPr>
          <w:sz w:val="22"/>
        </w:rPr>
        <w:t xml:space="preserve">0</w:t>
      </w:r>
      <w:r>
        <w:rPr>
          <w:sz w:val="22"/>
        </w:rPr>
        <w:t xml:space="preserve">1 der </w:t>
      </w:r>
      <w:r/>
    </w:p>
    <w:p>
      <w:pPr>
        <w:ind w:left="567"/>
        <w:jc w:val="center"/>
        <w:spacing w:lineRule="auto" w:line="240" w:after="120"/>
        <w:rPr>
          <w:sz w:val="22"/>
        </w:rPr>
      </w:pPr>
      <w:r>
        <w:rPr>
          <w:sz w:val="22"/>
        </w:rPr>
        <w:t xml:space="preserve">Universität Bremen</w:t>
      </w:r>
      <w:r/>
    </w:p>
    <w:p>
      <w:pPr>
        <w:ind w:left="567"/>
        <w:jc w:val="center"/>
        <w:spacing w:lineRule="auto" w:line="240" w:after="120"/>
        <w:rPr>
          <w:sz w:val="22"/>
        </w:rPr>
      </w:pPr>
      <w:r>
        <w:rPr>
          <w:sz w:val="22"/>
        </w:rPr>
      </w:r>
      <w:r/>
    </w:p>
    <w:p>
      <w:pPr>
        <w:ind w:left="567"/>
        <w:spacing w:lineRule="auto" w:line="360" w:after="120"/>
        <w:rPr>
          <w:sz w:val="22"/>
        </w:rPr>
      </w:pPr>
      <w:r>
        <w:rPr>
          <w:sz w:val="22"/>
        </w:rPr>
        <w:t xml:space="preserve">Herr Nevarez Esparza</w:t>
      </w:r>
      <w:r>
        <w:rPr>
          <w:sz w:val="22"/>
        </w:rPr>
        <w:t xml:space="preserve"> beabsichtigt ein Promotionsvorhaben „</w:t>
      </w:r>
      <w:r>
        <w:rPr>
          <w:sz w:val="22"/>
        </w:rPr>
        <w:t xml:space="preserve">title of your Thesis</w:t>
      </w:r>
      <w:r>
        <w:rPr>
          <w:sz w:val="22"/>
        </w:rPr>
        <w:t xml:space="preserve">“ </w:t>
      </w:r>
      <w:r>
        <w:rPr>
          <w:sz w:val="22"/>
        </w:rPr>
        <w:t xml:space="preserve">durchz</w:t>
      </w:r>
      <w:r>
        <w:rPr>
          <w:sz w:val="22"/>
        </w:rPr>
        <w:t xml:space="preserve">u</w:t>
      </w:r>
      <w:r>
        <w:rPr>
          <w:sz w:val="22"/>
        </w:rPr>
        <w:t xml:space="preserve">führen. Die von ihm</w:t>
      </w:r>
      <w:r>
        <w:rPr>
          <w:sz w:val="22"/>
        </w:rPr>
        <w:t xml:space="preserve"> vorgelegte Darstellung des Promotionsthemas ist ausführlich und basiert auf dem von mir vorg</w:t>
      </w:r>
      <w:r>
        <w:rPr>
          <w:sz w:val="22"/>
        </w:rPr>
        <w:t xml:space="preserve">e</w:t>
      </w:r>
      <w:r>
        <w:rPr>
          <w:sz w:val="22"/>
        </w:rPr>
        <w:t xml:space="preserve">legten Antrag. Bisherige Arbeiten des ITEM zu diesem Thema werden konsequent weitergeführt werd</w:t>
      </w:r>
      <w:r>
        <w:rPr>
          <w:sz w:val="22"/>
        </w:rPr>
        <w:t xml:space="preserve">en</w:t>
      </w:r>
      <w:r>
        <w:rPr>
          <w:sz w:val="22"/>
        </w:rPr>
        <w:t xml:space="preserve">. Ich halte den von Herrn Nevarez Esparza</w:t>
      </w:r>
      <w:bookmarkStart w:id="0" w:name="_GoBack"/>
      <w:r/>
      <w:bookmarkEnd w:id="0"/>
      <w:r>
        <w:rPr>
          <w:sz w:val="22"/>
        </w:rPr>
        <w:t xml:space="preserve"> vorgelegten Arbeits- und Zeit</w:t>
      </w:r>
      <w:r>
        <w:rPr>
          <w:sz w:val="22"/>
        </w:rPr>
        <w:t xml:space="preserve">plan </w:t>
      </w:r>
      <w:r>
        <w:rPr>
          <w:sz w:val="22"/>
        </w:rPr>
        <w:t xml:space="preserve">für realistisch und erfüllbar und empfehle, ohne jede Einschränkung</w:t>
      </w:r>
      <w:r>
        <w:rPr>
          <w:sz w:val="22"/>
        </w:rPr>
        <w:t xml:space="preserve">, seine</w:t>
      </w:r>
      <w:r>
        <w:rPr>
          <w:sz w:val="22"/>
        </w:rPr>
        <w:t xml:space="preserve"> Annahme als Dokt</w:t>
      </w:r>
      <w:r>
        <w:rPr>
          <w:sz w:val="22"/>
        </w:rPr>
        <w:t xml:space="preserve">o</w:t>
      </w:r>
      <w:r>
        <w:rPr>
          <w:sz w:val="22"/>
        </w:rPr>
        <w:t xml:space="preserve">rand</w:t>
      </w:r>
      <w:r>
        <w:rPr>
          <w:sz w:val="22"/>
        </w:rPr>
        <w:t xml:space="preserve">.</w:t>
      </w:r>
      <w:r/>
    </w:p>
    <w:p>
      <w:pPr>
        <w:ind w:left="567"/>
        <w:rPr>
          <w:sz w:val="22"/>
        </w:rPr>
      </w:pPr>
      <w:r>
        <w:rPr>
          <w:sz w:val="22"/>
        </w:rPr>
      </w:r>
      <w:r/>
    </w:p>
    <w:p>
      <w:pPr>
        <w:ind w:left="567"/>
        <w:rPr>
          <w:sz w:val="22"/>
        </w:rPr>
      </w:pPr>
      <w:r>
        <w:rPr>
          <w:sz w:val="22"/>
        </w:rPr>
        <w:t xml:space="preserve">Mit freundlichen Grüßen</w:t>
      </w:r>
      <w:r/>
    </w:p>
    <w:p>
      <w:pPr>
        <w:ind w:left="567"/>
        <w:rPr>
          <w:sz w:val="22"/>
        </w:rPr>
      </w:pPr>
      <w:r>
        <w:rPr>
          <w:sz w:val="22"/>
        </w:rPr>
      </w:r>
      <w:r/>
    </w:p>
    <w:p>
      <w:pPr>
        <w:ind w:left="567"/>
        <w:rPr>
          <w:sz w:val="22"/>
        </w:rPr>
      </w:pPr>
      <w:r>
        <w:rPr>
          <w:sz w:val="22"/>
        </w:rPr>
      </w:r>
      <w:r/>
    </w:p>
    <w:p>
      <w:pPr>
        <w:ind w:left="567"/>
        <w:rPr>
          <w:sz w:val="22"/>
        </w:rPr>
      </w:pPr>
      <w:r>
        <w:rPr>
          <w:sz w:val="22"/>
        </w:rPr>
      </w:r>
      <w:r/>
    </w:p>
    <w:p>
      <w:pPr>
        <w:ind w:left="567"/>
        <w:rPr>
          <w:sz w:val="22"/>
        </w:rPr>
        <w:outlineLvl w:val="0"/>
      </w:pPr>
      <w:r>
        <w:rPr>
          <w:sz w:val="22"/>
        </w:rPr>
        <w:t xml:space="preserve">Prof. Dr.-Ing. </w:t>
      </w:r>
      <w:r>
        <w:rPr>
          <w:sz w:val="22"/>
        </w:rPr>
        <w:t xml:space="preserve">Alberto García-Ortiz</w:t>
      </w:r>
      <w:r/>
    </w:p>
    <w:p>
      <w:pPr>
        <w:ind w:left="567"/>
        <w:rPr>
          <w:sz w:val="22"/>
          <w:lang w:val="es-ES"/>
        </w:rPr>
      </w:pPr>
      <w:r>
        <w:rPr>
          <w:sz w:val="22"/>
          <w:lang w:val="es-ES"/>
        </w:rPr>
      </w:r>
      <w:r/>
    </w:p>
    <w:p>
      <w:pPr>
        <w:rPr>
          <w:sz w:val="22"/>
          <w:lang w:val="es-ES"/>
        </w:rPr>
      </w:pPr>
      <w:r>
        <w:rPr>
          <w:sz w:val="22"/>
          <w:lang w:val="es-ES"/>
        </w:rPr>
      </w:r>
      <w:r/>
    </w:p>
    <w:sectPr>
      <w:headerReference w:type="default" r:id="rId9"/>
      <w:headerReference w:type="first" r:id="rId10"/>
      <w:footnotePr/>
      <w:endnotePr/>
      <w:type w:val="continuous"/>
      <w:pgSz w:w="11906" w:h="16838" w:orient="portrait"/>
      <w:pgMar w:top="2268" w:right="851" w:bottom="964" w:left="1418" w:header="1701" w:footer="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Times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3360" behindDoc="0" locked="0" layoutInCell="0" allowOverlap="1">
              <wp:simplePos x="0" y="0"/>
              <wp:positionH relativeFrom="page">
                <wp:posOffset>5688965</wp:posOffset>
              </wp:positionH>
              <wp:positionV relativeFrom="page">
                <wp:posOffset>575945</wp:posOffset>
              </wp:positionV>
              <wp:extent cx="1511935" cy="0"/>
              <wp:effectExtent l="12065" t="13970" r="9525" b="5080"/>
              <wp:wrapNone/>
              <wp:docPr id="1" name="Line 37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5119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20" style="position:absolute;mso-wrap-distance-left:9.0pt;mso-wrap-distance-top:0.0pt;mso-wrap-distance-right:9.0pt;mso-wrap-distance-bottom:0.0pt;z-index:251663360;o:allowoverlap:true;o:allowincell:false;mso-position-horizontal-relative:page;margin-left:447.9pt;mso-position-horizontal:absolute;mso-position-vertical-relative:page;margin-top:45.3pt;mso-position-vertical:absolute;width:119.0pt;height:0.0pt;" coordsize="100000,100000" path="" filled="f" strokecolor="#000000" strokeweight="0.50pt">
              <v:path textboxrect="0,0,0,0"/>
            </v:shape>
          </w:pict>
        </mc:Fallback>
      </mc:AlternateContent>
    </w: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2336" behindDoc="0" locked="0" layoutInCell="0" allowOverlap="1">
              <wp:simplePos x="0" y="0"/>
              <wp:positionH relativeFrom="page">
                <wp:posOffset>5688965</wp:posOffset>
              </wp:positionH>
              <wp:positionV relativeFrom="page">
                <wp:posOffset>575945</wp:posOffset>
              </wp:positionV>
              <wp:extent cx="0" cy="288290"/>
              <wp:effectExtent l="12065" t="13970" r="6985" b="12065"/>
              <wp:wrapNone/>
              <wp:docPr id="2" name="Line 36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0" cy="28829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20" style="position:absolute;mso-wrap-distance-left:9.0pt;mso-wrap-distance-top:0.0pt;mso-wrap-distance-right:9.0pt;mso-wrap-distance-bottom:0.0pt;z-index:251662336;o:allowoverlap:true;o:allowincell:false;mso-position-horizontal-relative:page;margin-left:447.9pt;mso-position-horizontal:absolute;mso-position-vertical-relative:page;margin-top:45.3pt;mso-position-vertical:absolute;width:0.0pt;height:22.7pt;" coordsize="100000,100000" path="" filled="f" strokecolor="#000000" strokeweight="0.50pt">
              <v:path textboxrect="0,0,0,0"/>
            </v:shape>
          </w:pict>
        </mc:Fallback>
      </mc:AlternateContent>
    </w: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1312" behindDoc="0" locked="0" layoutInCell="0" allowOverlap="1">
              <wp:simplePos x="0" y="0"/>
              <wp:positionH relativeFrom="page">
                <wp:posOffset>360045</wp:posOffset>
              </wp:positionH>
              <wp:positionV relativeFrom="page">
                <wp:posOffset>864235</wp:posOffset>
              </wp:positionV>
              <wp:extent cx="5328285" cy="0"/>
              <wp:effectExtent l="7620" t="6985" r="7620" b="12065"/>
              <wp:wrapNone/>
              <wp:docPr id="3" name="Line 35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3282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2" o:spid="_x0000_s2" o:spt="20" style="position:absolute;mso-wrap-distance-left:9.0pt;mso-wrap-distance-top:0.0pt;mso-wrap-distance-right:9.0pt;mso-wrap-distance-bottom:0.0pt;z-index:251661312;o:allowoverlap:true;o:allowincell:false;mso-position-horizontal-relative:page;margin-left:28.3pt;mso-position-horizontal:absolute;mso-position-vertical-relative:page;margin-top:68.0pt;mso-position-vertical:absolute;width:419.5pt;height:0.0pt;" coordsize="100000,100000" path="" filled="f" strokecolor="#000000" strokeweight="0.50pt">
              <v:path textboxrect="0,0,0,0"/>
            </v:shape>
          </w:pict>
        </mc:Fallback>
      </mc:AlternateContent>
    </w: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0288" behindDoc="0" locked="0" layoutInCell="0" allowOverlap="1">
              <wp:simplePos x="0" y="0"/>
              <wp:positionH relativeFrom="page">
                <wp:posOffset>450215</wp:posOffset>
              </wp:positionH>
              <wp:positionV relativeFrom="page">
                <wp:posOffset>299085</wp:posOffset>
              </wp:positionV>
              <wp:extent cx="2007235" cy="348615"/>
              <wp:effectExtent l="19050" t="0" r="0" b="0"/>
              <wp:wrapTopAndBottom/>
              <wp:docPr id="4" name="Bild 34" descr="logo4c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34" descr="logo4c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007235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9.0pt;mso-wrap-distance-top:0.0pt;mso-wrap-distance-right:9.0pt;mso-wrap-distance-bottom:0.0pt;z-index:251660288;o:allowoverlap:true;o:allowincell:false;mso-position-horizontal-relative:page;margin-left:35.4pt;mso-position-horizontal:absolute;mso-position-vertical-relative:page;margin-top:23.5pt;mso-position-vertical:absolute;width:158.0pt;height:27.4pt;" strokeweight="0.75pt">
              <v:path textboxrect="0,0,0,0"/>
              <v:imagedata r:id="rId1" o:title=""/>
            </v:shape>
          </w:pict>
        </mc:Fallback>
      </mc:AlternateContent>
    </w: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0" distR="0" simplePos="0" relativeHeight="25164902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2106295"/>
              <wp:effectExtent l="0" t="0" r="2540" b="0"/>
              <wp:wrapSquare wrapText="bothSides"/>
              <wp:docPr id="5" name="Text Box 33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7560310" cy="2106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r/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4" o:spid="_x0000_s4" o:spt="1" style="position:absolute;mso-wrap-distance-left:0.0pt;mso-wrap-distance-top:0.0pt;mso-wrap-distance-right:0.0pt;mso-wrap-distance-bottom:0.0pt;z-index:251649024;o:allowoverlap:true;o:allowincell:false;mso-position-horizontal-relative:page;margin-left:0.0pt;mso-position-horizontal:absolute;mso-position-vertical-relative:page;margin-top:0.0pt;mso-position-vertical:absolute;width:595.3pt;height:165.8pt;v-text-anchor:top;" coordsize="100000,100000" path="" filled="f">
              <v:path textboxrect="0,0,0,0"/>
              <w10:wrap type="square"/>
              <v:textbox>
                <w:txbxContent>
                  <w:p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0" locked="0" layoutInCell="0" allowOverlap="1">
              <wp:simplePos x="0" y="0"/>
              <wp:positionH relativeFrom="page">
                <wp:posOffset>5760720</wp:posOffset>
              </wp:positionH>
              <wp:positionV relativeFrom="page">
                <wp:posOffset>1746250</wp:posOffset>
              </wp:positionV>
              <wp:extent cx="928370" cy="151130"/>
              <wp:effectExtent l="0" t="3175" r="0" b="0"/>
              <wp:wrapNone/>
              <wp:docPr id="6" name="Text Box 31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92837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38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 xml:space="preserve">2</w:t>
                          </w:r>
                          <w:r>
                            <w:fldChar w:fldCharType="end"/>
                          </w:r>
                          <w:r>
                            <w:t xml:space="preserve"> von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5" o:spid="_x0000_s5" o:spt="1" style="position:absolute;mso-wrap-distance-left:9.0pt;mso-wrap-distance-top:0.0pt;mso-wrap-distance-right:9.0pt;mso-wrap-distance-bottom:0.0pt;z-index:251659264;o:allowoverlap:true;o:allowincell:false;mso-position-horizontal-relative:page;margin-left:453.6pt;mso-position-horizontal:absolute;mso-position-vertical-relative:page;margin-top:137.5pt;mso-position-vertical:absolute;width:73.1pt;height:11.9pt;v-text-anchor:top;" coordsize="100000,100000" path="" filled="f">
              <v:path textboxrect="0,0,0,0"/>
              <v:textbox>
                <w:txbxContent>
                  <w:p>
                    <w:pPr>
                      <w:pStyle w:val="838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 xml:space="preserve">2</w:t>
                    </w:r>
                    <w:r>
                      <w:fldChar w:fldCharType="end"/>
                    </w:r>
                    <w:r>
                      <w:t xml:space="preserve"> von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 xml:space="preserve">1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hd w:val="clear" w:color="auto" w:fill="auto"/>
      <w:framePr w:w="57" w:h="6175" w:hSpace="142" w:wrap="notBeside" w:vAnchor="page" w:hAnchor="page" w:x="1436" w:y="1" w:hRule="exact"/>
    </w:pPr>
    <w:r/>
    <w:r/>
  </w:p>
  <w:p>
    <w:pPr>
      <w:shd w:val="clear" w:color="auto" w:fill="auto"/>
      <w:framePr w:w="2931" w:h="16840" w:wrap="around" w:vAnchor="page" w:hAnchor="page" w:x="8971" w:y="1" w:hRule="exact"/>
    </w:pP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6432" behindDoc="0" locked="0" layoutInCell="1" allowOverlap="1">
              <wp:simplePos x="0" y="0"/>
              <wp:positionH relativeFrom="column">
                <wp:posOffset>70485</wp:posOffset>
              </wp:positionH>
              <wp:positionV relativeFrom="page">
                <wp:posOffset>802640</wp:posOffset>
              </wp:positionV>
              <wp:extent cx="1257300" cy="467995"/>
              <wp:effectExtent l="19050" t="0" r="0" b="0"/>
              <wp:wrapNone/>
              <wp:docPr id="7" name="Bild 45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45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57300" cy="4679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6" o:spid="_x0000_s6" type="#_x0000_t75" style="position:absolute;mso-wrap-distance-left:9.0pt;mso-wrap-distance-top:0.0pt;mso-wrap-distance-right:9.0pt;mso-wrap-distance-bottom:0.0pt;z-index:251666432;o:allowoverlap:true;o:allowincell:true;mso-position-horizontal-relative:text;margin-left:5.5pt;mso-position-horizontal:absolute;mso-position-vertical-relative:page;margin-top:63.2pt;mso-position-vertical:absolute;width:99.0pt;height:36.9pt;" strokeweight="0.75pt">
              <v:path textboxrect="0,0,0,0"/>
              <v:imagedata r:id="rId1" o:title=""/>
            </v:shape>
          </w:pict>
        </mc:Fallback>
      </mc:AlternateContent>
    </w:r>
    <w:r/>
  </w:p>
  <w:p>
    <w:pPr>
      <w:ind w:right="-2270"/>
    </w:pP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5408" behindDoc="0" locked="0" layoutInCell="0" allowOverlap="1">
              <wp:simplePos x="0" y="0"/>
              <wp:positionH relativeFrom="page">
                <wp:posOffset>5760720</wp:posOffset>
              </wp:positionH>
              <wp:positionV relativeFrom="page">
                <wp:posOffset>1205865</wp:posOffset>
              </wp:positionV>
              <wp:extent cx="1440180" cy="864235"/>
              <wp:effectExtent l="0" t="0" r="0" b="0"/>
              <wp:wrapNone/>
              <wp:docPr id="8" name="Rectangle 44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0180" cy="864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7" o:spid="_x0000_s7" o:spt="1" style="position:absolute;mso-wrap-distance-left:9.0pt;mso-wrap-distance-top:0.0pt;mso-wrap-distance-right:9.0pt;mso-wrap-distance-bottom:0.0pt;z-index:251665408;o:allowoverlap:true;o:allowincell:false;mso-position-horizontal-relative:page;margin-left:453.6pt;mso-position-horizontal:absolute;mso-position-vertical-relative:page;margin-top:94.9pt;mso-position-vertical:absolute;width:113.4pt;height:68.0pt;" coordsize="100000,100000" path="" filled="f">
              <v:path textboxrect="0,0,0,0"/>
            </v:shape>
          </w:pict>
        </mc:Fallback>
      </mc:AlternateContent>
    </w: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4384" behindDoc="0" locked="0" layoutInCell="0" allowOverlap="1">
              <wp:simplePos x="0" y="0"/>
              <wp:positionH relativeFrom="page">
                <wp:posOffset>360045</wp:posOffset>
              </wp:positionH>
              <wp:positionV relativeFrom="page">
                <wp:posOffset>3816350</wp:posOffset>
              </wp:positionV>
              <wp:extent cx="17780" cy="17780"/>
              <wp:effectExtent l="7620" t="6350" r="3175" b="4445"/>
              <wp:wrapNone/>
              <wp:docPr id="9" name="Oval 39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1778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8" o:spid="_x0000_s8" o:spt="3" style="position:absolute;mso-wrap-distance-left:9.0pt;mso-wrap-distance-top:0.0pt;mso-wrap-distance-right:9.0pt;mso-wrap-distance-bottom:0.0pt;z-index:251664384;o:allowoverlap:true;o:allowincell:false;mso-position-horizontal-relative:page;margin-left:28.3pt;mso-position-horizontal:absolute;mso-position-vertical-relative:page;margin-top:300.5pt;mso-position-vertical:absolute;width:1.4pt;height:1.4pt;" coordsize="100000,100000" path="" fillcolor="#000000">
              <v:path textboxrect="0,0,0,0"/>
            </v:shape>
          </w:pict>
        </mc:Fallback>
      </mc:AlternateContent>
    </w: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5168" behindDoc="0" locked="0" layoutInCell="0" allowOverlap="1">
              <wp:simplePos x="0" y="0"/>
              <wp:positionH relativeFrom="page">
                <wp:posOffset>900430</wp:posOffset>
              </wp:positionH>
              <wp:positionV relativeFrom="page">
                <wp:posOffset>3596640</wp:posOffset>
              </wp:positionV>
              <wp:extent cx="4679950" cy="107950"/>
              <wp:effectExtent l="0" t="0" r="1270" b="635"/>
              <wp:wrapNone/>
              <wp:docPr id="10" name="Text Box 18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4679950" cy="1079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38"/>
                            <w:tabs>
                              <w:tab w:val="clear" w:pos="1985" w:leader="none"/>
                              <w:tab w:val="left" w:pos="2977" w:leader="none"/>
                              <w:tab w:val="left" w:pos="5529" w:leader="none"/>
                              <w:tab w:val="clear" w:pos="6237" w:leader="none"/>
                            </w:tabs>
                          </w:pPr>
                          <w:r>
                            <w:t xml:space="preserve">Ihr Zeichen/Ihre Nachricht vom:</w:t>
                          </w:r>
                          <w:r>
                            <w:tab/>
                            <w:t xml:space="preserve">Unser Zeichen:</w:t>
                          </w:r>
                          <w:r>
                            <w:tab/>
                          </w:r>
                          <w:r>
                            <w:tab/>
                            <w:t xml:space="preserve">Datum: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TIME \@ "dd.MM.yy"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 xml:space="preserve">06.04.21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9" o:spid="_x0000_s9" o:spt="1" style="position:absolute;mso-wrap-distance-left:9.0pt;mso-wrap-distance-top:0.0pt;mso-wrap-distance-right:9.0pt;mso-wrap-distance-bottom:0.0pt;z-index:251655168;o:allowoverlap:true;o:allowincell:false;mso-position-horizontal-relative:page;margin-left:70.9pt;mso-position-horizontal:absolute;mso-position-vertical-relative:page;margin-top:283.2pt;mso-position-vertical:absolute;width:368.5pt;height:8.5pt;v-text-anchor:top;" coordsize="100000,100000" path="" filled="f">
              <v:path textboxrect="0,0,0,0"/>
              <v:textbox>
                <w:txbxContent>
                  <w:p>
                    <w:pPr>
                      <w:pStyle w:val="838"/>
                      <w:tabs>
                        <w:tab w:val="clear" w:pos="1985" w:leader="none"/>
                        <w:tab w:val="left" w:pos="2977" w:leader="none"/>
                        <w:tab w:val="left" w:pos="5529" w:leader="none"/>
                        <w:tab w:val="clear" w:pos="6237" w:leader="none"/>
                      </w:tabs>
                    </w:pPr>
                    <w:r>
                      <w:t xml:space="preserve">Ihr Zeichen/Ihre Nachricht vom:</w:t>
                    </w:r>
                    <w:r>
                      <w:tab/>
                      <w:t xml:space="preserve">Unser Zeichen:</w:t>
                    </w:r>
                    <w:r>
                      <w:tab/>
                    </w:r>
                    <w:r>
                      <w:tab/>
                      <w:t xml:space="preserve">Datum: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TIME \@ "dd.MM.yy"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 xml:space="preserve">06.04.21</w:t>
                    </w:r>
                    <w:r>
                      <w:rPr>
                        <w:sz w:val="16"/>
                      </w:rP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8240" behindDoc="0" locked="0" layoutInCell="0" allowOverlap="1">
              <wp:simplePos x="0" y="0"/>
              <wp:positionH relativeFrom="page">
                <wp:posOffset>900430</wp:posOffset>
              </wp:positionH>
              <wp:positionV relativeFrom="page">
                <wp:posOffset>1778635</wp:posOffset>
              </wp:positionV>
              <wp:extent cx="100965" cy="53340"/>
              <wp:effectExtent l="19050" t="0" r="0" b="0"/>
              <wp:wrapNone/>
              <wp:docPr id="11" name="Bild 24" descr="brief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24" descr="brief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00965" cy="533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0" o:spid="_x0000_s10" type="#_x0000_t75" style="position:absolute;mso-wrap-distance-left:9.0pt;mso-wrap-distance-top:0.0pt;mso-wrap-distance-right:9.0pt;mso-wrap-distance-bottom:0.0pt;z-index:251658240;o:allowoverlap:true;o:allowincell:false;mso-position-horizontal-relative:page;margin-left:70.9pt;mso-position-horizontal:absolute;mso-position-vertical-relative:page;margin-top:140.0pt;mso-position-vertical:absolute;width:7.9pt;height:4.2pt;" strokeweight="0.75pt">
              <v:path textboxrect="0,0,0,0"/>
              <v:imagedata r:id="rId2" o:title=""/>
            </v:shape>
          </w:pict>
        </mc:Fallback>
      </mc:AlternateContent>
    </w: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7216" behindDoc="0" locked="0" layoutInCell="0" allowOverlap="1">
              <wp:simplePos x="0" y="0"/>
              <wp:positionH relativeFrom="page">
                <wp:posOffset>5766435</wp:posOffset>
              </wp:positionH>
              <wp:positionV relativeFrom="page">
                <wp:posOffset>5717540</wp:posOffset>
              </wp:positionV>
              <wp:extent cx="1440180" cy="4655185"/>
              <wp:effectExtent l="3810" t="2540" r="3810" b="0"/>
              <wp:wrapNone/>
              <wp:docPr id="12" name="Text Box 22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1440180" cy="4655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r/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1" o:spid="_x0000_s11" o:spt="1" style="position:absolute;mso-wrap-distance-left:9.0pt;mso-wrap-distance-top:0.0pt;mso-wrap-distance-right:9.0pt;mso-wrap-distance-bottom:0.0pt;z-index:251657216;o:allowoverlap:true;o:allowincell:false;mso-position-horizontal-relative:page;margin-left:454.0pt;mso-position-horizontal:absolute;mso-position-vertical-relative:page;margin-top:450.2pt;mso-position-vertical:absolute;width:113.4pt;height:366.5pt;v-text-anchor:top;" coordsize="100000,100000" path="" filled="f">
              <v:path textboxrect="0,0,0,0"/>
              <v:textbox>
                <w:txbxContent>
                  <w:p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6192" behindDoc="0" locked="0" layoutInCell="0" allowOverlap="1">
              <wp:simplePos x="0" y="0"/>
              <wp:positionH relativeFrom="page">
                <wp:posOffset>1043940</wp:posOffset>
              </wp:positionH>
              <wp:positionV relativeFrom="page">
                <wp:posOffset>1746250</wp:posOffset>
              </wp:positionV>
              <wp:extent cx="3060065" cy="179705"/>
              <wp:effectExtent l="0" t="3175" r="1270" b="0"/>
              <wp:wrapNone/>
              <wp:docPr id="13" name="Text Box 19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3060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38"/>
                          </w:pPr>
                          <w:r>
                            <w:t xml:space="preserve">Universität Bremen ·</w:t>
                          </w:r>
                          <w:r>
                            <w:rPr>
                              <w:b/>
                            </w:rPr>
                            <w:t xml:space="preserve"> Fachbereich 01 </w:t>
                          </w:r>
                          <w:r>
                            <w:t xml:space="preserve">· Postfach 33 04 40 · 28334 Bremen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2" o:spid="_x0000_s12" o:spt="1" style="position:absolute;mso-wrap-distance-left:9.0pt;mso-wrap-distance-top:0.0pt;mso-wrap-distance-right:9.0pt;mso-wrap-distance-bottom:0.0pt;z-index:251656192;o:allowoverlap:true;o:allowincell:false;mso-position-horizontal-relative:page;margin-left:82.2pt;mso-position-horizontal:absolute;mso-position-vertical-relative:page;margin-top:137.5pt;mso-position-vertical:absolute;width:240.9pt;height:14.1pt;v-text-anchor:top;" coordsize="100000,100000" path="" filled="f">
              <v:path textboxrect="0,0,0,0"/>
              <v:textbox>
                <w:txbxContent>
                  <w:p>
                    <w:pPr>
                      <w:pStyle w:val="838"/>
                    </w:pPr>
                    <w:r>
                      <w:t xml:space="preserve">Universität Bremen ·</w:t>
                    </w:r>
                    <w:r>
                      <w:rPr>
                        <w:b/>
                      </w:rPr>
                      <w:t xml:space="preserve"> Fachbereich 01 </w:t>
                    </w:r>
                    <w:r>
                      <w:t xml:space="preserve">· Postfach 33 04 40 · 28334 Bremen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4144" behindDoc="0" locked="0" layoutInCell="1" allowOverlap="1">
              <wp:simplePos x="0" y="0"/>
              <wp:positionH relativeFrom="page">
                <wp:posOffset>5766435</wp:posOffset>
              </wp:positionH>
              <wp:positionV relativeFrom="page">
                <wp:posOffset>1717040</wp:posOffset>
              </wp:positionV>
              <wp:extent cx="1440180" cy="4161155"/>
              <wp:effectExtent l="3810" t="2540" r="3810" b="0"/>
              <wp:wrapNone/>
              <wp:docPr id="14" name="Text Box 17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1440180" cy="416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40"/>
                          </w:pPr>
                          <w:r>
                            <w:t xml:space="preserve">Institut für Theoretische Elektrotechnik und Mikroelektronik</w:t>
                          </w:r>
                          <w:r/>
                        </w:p>
                        <w:p>
                          <w:pPr>
                            <w:pStyle w:val="841"/>
                          </w:pPr>
                          <w:r/>
                          <w:r/>
                        </w:p>
                        <w:p>
                          <w:pPr>
                            <w:pStyle w:val="841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Prof. Dr.-lng.</w:t>
                          </w:r>
                          <w:r/>
                        </w:p>
                        <w:p>
                          <w:pPr>
                            <w:pStyle w:val="840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Alberto García-Ortiz</w:t>
                          </w:r>
                          <w:r/>
                        </w:p>
                        <w:p>
                          <w:pPr>
                            <w:pStyle w:val="840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</w:r>
                          <w:r/>
                        </w:p>
                        <w:p>
                          <w:pPr>
                            <w:pStyle w:val="842"/>
                          </w:pPr>
                          <w:r>
                            <w:t xml:space="preserve">Otto-Hahn-Allee 1</w:t>
                          </w:r>
                          <w:r/>
                        </w:p>
                        <w:p>
                          <w:pPr>
                            <w:pStyle w:val="842"/>
                          </w:pPr>
                          <w:r>
                            <w:t xml:space="preserve">NW1, Raum W3120</w:t>
                          </w:r>
                          <w:r/>
                        </w:p>
                        <w:p>
                          <w:pPr>
                            <w:pStyle w:val="842"/>
                          </w:pPr>
                          <w:r>
                            <w:t xml:space="preserve">28359 Bremen</w:t>
                          </w:r>
                          <w:r/>
                        </w:p>
                        <w:p>
                          <w:pPr>
                            <w:pStyle w:val="842"/>
                          </w:pPr>
                          <w:r/>
                          <w:r/>
                        </w:p>
                        <w:p>
                          <w:pPr>
                            <w:pStyle w:val="842"/>
                            <w:rPr>
                              <w:lang w:val="sv-SE"/>
                            </w:rPr>
                          </w:pPr>
                          <w:r>
                            <w:rPr>
                              <w:lang w:val="sv-SE"/>
                            </w:rPr>
                            <w:t xml:space="preserve">Telefon </w:t>
                          </w:r>
                          <w:r>
                            <w:rPr>
                              <w:lang w:val="sv-SE"/>
                            </w:rPr>
                            <w:tab/>
                            <w:t xml:space="preserve">(0421) 218 - 62533</w:t>
                          </w:r>
                          <w:r/>
                        </w:p>
                        <w:p>
                          <w:pPr>
                            <w:pStyle w:val="842"/>
                            <w:rPr>
                              <w:lang w:val="sv-SE"/>
                            </w:rPr>
                          </w:pPr>
                          <w:r>
                            <w:rPr>
                              <w:lang w:val="sv-SE"/>
                            </w:rPr>
                            <w:t xml:space="preserve">Fax </w:t>
                          </w:r>
                          <w:r>
                            <w:rPr>
                              <w:lang w:val="sv-SE"/>
                            </w:rPr>
                            <w:tab/>
                            <w:t xml:space="preserve">(0421) 218 - 98 62533</w:t>
                          </w:r>
                          <w:r/>
                        </w:p>
                        <w:p>
                          <w:pPr>
                            <w:pStyle w:val="842"/>
                            <w:rPr>
                              <w:lang w:val="sv-SE"/>
                            </w:rPr>
                          </w:pPr>
                          <w:r>
                            <w:rPr>
                              <w:lang w:val="sv-SE"/>
                            </w:rPr>
                            <w:t xml:space="preserve">eMail </w:t>
                          </w:r>
                          <w:r>
                            <w:rPr>
                              <w:lang w:val="sv-SE"/>
                            </w:rPr>
                            <w:tab/>
                            <w:t xml:space="preserve">agarcia@item.uni-bremen.de</w:t>
                          </w:r>
                          <w:r/>
                        </w:p>
                        <w:p>
                          <w:pPr>
                            <w:pStyle w:val="842"/>
                            <w:rPr>
                              <w:lang w:val="sv-SE"/>
                            </w:rPr>
                          </w:pPr>
                          <w:r>
                            <w:rPr>
                              <w:lang w:val="sv-SE"/>
                            </w:rPr>
                            <w:t xml:space="preserve">www </w:t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hyperlink r:id="rId3" w:tooltip="http://www.ids.item.uni-bremen.de" w:history="1">
                            <w:r>
                              <w:rPr>
                                <w:rStyle w:val="837"/>
                                <w:lang w:val="sv-SE"/>
                              </w:rPr>
                              <w:t xml:space="preserve">www.ids.item.uni-bremen.de</w:t>
                            </w:r>
                          </w:hyperlink>
                          <w:r/>
                          <w:r/>
                        </w:p>
                        <w:p>
                          <w:pPr>
                            <w:pStyle w:val="842"/>
                            <w:rPr>
                              <w:lang w:val="sv-SE"/>
                            </w:rPr>
                          </w:pPr>
                          <w:r>
                            <w:rPr>
                              <w:lang w:val="sv-SE"/>
                            </w:rPr>
                          </w:r>
                          <w:r/>
                        </w:p>
                        <w:p>
                          <w:pPr>
                            <w:pStyle w:val="842"/>
                            <w:rPr>
                              <w:lang w:val="sv-SE"/>
                            </w:rPr>
                          </w:pPr>
                          <w:r>
                            <w:rPr>
                              <w:lang w:val="sv-SE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3" o:spid="_x0000_s13" o:spt="1" style="position:absolute;mso-wrap-distance-left:9.0pt;mso-wrap-distance-top:0.0pt;mso-wrap-distance-right:9.0pt;mso-wrap-distance-bottom:0.0pt;z-index:251654144;o:allowoverlap:true;o:allowincell:true;mso-position-horizontal-relative:page;margin-left:454.0pt;mso-position-horizontal:absolute;mso-position-vertical-relative:page;margin-top:135.2pt;mso-position-vertical:absolute;width:113.4pt;height:327.6pt;v-text-anchor:top;" coordsize="100000,100000" path="" filled="f">
              <v:path textboxrect="0,0,0,0"/>
              <v:textbox>
                <w:txbxContent>
                  <w:p>
                    <w:pPr>
                      <w:pStyle w:val="840"/>
                    </w:pPr>
                    <w:r>
                      <w:t xml:space="preserve">Institut für Theoretische Elektrotechnik und Mikroelektronik</w:t>
                    </w:r>
                    <w:r/>
                  </w:p>
                  <w:p>
                    <w:pPr>
                      <w:pStyle w:val="841"/>
                    </w:pPr>
                    <w:r/>
                    <w:r/>
                  </w:p>
                  <w:p>
                    <w:pPr>
                      <w:pStyle w:val="841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Prof. Dr.-lng.</w:t>
                    </w:r>
                    <w:r/>
                  </w:p>
                  <w:p>
                    <w:pPr>
                      <w:pStyle w:val="840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Alberto García-Ortiz</w:t>
                    </w:r>
                    <w:r/>
                  </w:p>
                  <w:p>
                    <w:pPr>
                      <w:pStyle w:val="840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</w:r>
                    <w:r/>
                  </w:p>
                  <w:p>
                    <w:pPr>
                      <w:pStyle w:val="842"/>
                    </w:pPr>
                    <w:r>
                      <w:t xml:space="preserve">Otto-Hahn-Allee 1</w:t>
                    </w:r>
                    <w:r/>
                  </w:p>
                  <w:p>
                    <w:pPr>
                      <w:pStyle w:val="842"/>
                    </w:pPr>
                    <w:r>
                      <w:t xml:space="preserve">NW1, Raum W3120</w:t>
                    </w:r>
                    <w:r/>
                  </w:p>
                  <w:p>
                    <w:pPr>
                      <w:pStyle w:val="842"/>
                    </w:pPr>
                    <w:r>
                      <w:t xml:space="preserve">28359 Bremen</w:t>
                    </w:r>
                    <w:r/>
                  </w:p>
                  <w:p>
                    <w:pPr>
                      <w:pStyle w:val="842"/>
                    </w:pPr>
                    <w:r/>
                    <w:r/>
                  </w:p>
                  <w:p>
                    <w:pPr>
                      <w:pStyle w:val="842"/>
                      <w:rPr>
                        <w:lang w:val="sv-SE"/>
                      </w:rPr>
                    </w:pPr>
                    <w:r>
                      <w:rPr>
                        <w:lang w:val="sv-SE"/>
                      </w:rPr>
                      <w:t xml:space="preserve">Telefon </w:t>
                    </w:r>
                    <w:r>
                      <w:rPr>
                        <w:lang w:val="sv-SE"/>
                      </w:rPr>
                      <w:tab/>
                      <w:t xml:space="preserve">(0421) 218 - 62533</w:t>
                    </w:r>
                    <w:r/>
                  </w:p>
                  <w:p>
                    <w:pPr>
                      <w:pStyle w:val="842"/>
                      <w:rPr>
                        <w:lang w:val="sv-SE"/>
                      </w:rPr>
                    </w:pPr>
                    <w:r>
                      <w:rPr>
                        <w:lang w:val="sv-SE"/>
                      </w:rPr>
                      <w:t xml:space="preserve">Fax </w:t>
                    </w:r>
                    <w:r>
                      <w:rPr>
                        <w:lang w:val="sv-SE"/>
                      </w:rPr>
                      <w:tab/>
                      <w:t xml:space="preserve">(0421) 218 - 98 62533</w:t>
                    </w:r>
                    <w:r/>
                  </w:p>
                  <w:p>
                    <w:pPr>
                      <w:pStyle w:val="842"/>
                      <w:rPr>
                        <w:lang w:val="sv-SE"/>
                      </w:rPr>
                    </w:pPr>
                    <w:r>
                      <w:rPr>
                        <w:lang w:val="sv-SE"/>
                      </w:rPr>
                      <w:t xml:space="preserve">eMail </w:t>
                    </w:r>
                    <w:r>
                      <w:rPr>
                        <w:lang w:val="sv-SE"/>
                      </w:rPr>
                      <w:tab/>
                      <w:t xml:space="preserve">agarcia@item.uni-bremen.de</w:t>
                    </w:r>
                    <w:r/>
                  </w:p>
                  <w:p>
                    <w:pPr>
                      <w:pStyle w:val="842"/>
                      <w:rPr>
                        <w:lang w:val="sv-SE"/>
                      </w:rPr>
                    </w:pPr>
                    <w:r>
                      <w:rPr>
                        <w:lang w:val="sv-SE"/>
                      </w:rPr>
                      <w:t xml:space="preserve">www </w:t>
                    </w:r>
                    <w:r>
                      <w:rPr>
                        <w:lang w:val="sv-SE"/>
                      </w:rPr>
                      <w:tab/>
                    </w:r>
                    <w:hyperlink r:id="rId3" w:tooltip="http://www.ids.item.uni-bremen.de" w:history="1">
                      <w:r>
                        <w:rPr>
                          <w:rStyle w:val="837"/>
                          <w:lang w:val="sv-SE"/>
                        </w:rPr>
                        <w:t xml:space="preserve">www.ids.item.uni-bremen.de</w:t>
                      </w:r>
                    </w:hyperlink>
                    <w:r/>
                    <w:r/>
                  </w:p>
                  <w:p>
                    <w:pPr>
                      <w:pStyle w:val="842"/>
                      <w:rPr>
                        <w:lang w:val="sv-SE"/>
                      </w:rPr>
                    </w:pPr>
                    <w:r>
                      <w:rPr>
                        <w:lang w:val="sv-SE"/>
                      </w:rPr>
                    </w:r>
                    <w:r/>
                  </w:p>
                  <w:p>
                    <w:pPr>
                      <w:pStyle w:val="842"/>
                      <w:rPr>
                        <w:lang w:val="sv-SE"/>
                      </w:rPr>
                    </w:pPr>
                    <w:r>
                      <w:rPr>
                        <w:lang w:val="sv-S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3120" behindDoc="0" locked="0" layoutInCell="0" allowOverlap="1">
              <wp:simplePos x="0" y="0"/>
              <wp:positionH relativeFrom="page">
                <wp:posOffset>5688965</wp:posOffset>
              </wp:positionH>
              <wp:positionV relativeFrom="page">
                <wp:posOffset>575945</wp:posOffset>
              </wp:positionV>
              <wp:extent cx="1511935" cy="0"/>
              <wp:effectExtent l="12065" t="13970" r="9525" b="5080"/>
              <wp:wrapNone/>
              <wp:docPr id="15" name="Line 16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5119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4" o:spid="_x0000_s14" o:spt="20" style="position:absolute;mso-wrap-distance-left:9.0pt;mso-wrap-distance-top:0.0pt;mso-wrap-distance-right:9.0pt;mso-wrap-distance-bottom:0.0pt;z-index:251653120;o:allowoverlap:true;o:allowincell:false;mso-position-horizontal-relative:page;margin-left:447.9pt;mso-position-horizontal:absolute;mso-position-vertical-relative:page;margin-top:45.3pt;mso-position-vertical:absolute;width:119.0pt;height:0.0pt;" coordsize="100000,100000" path="" filled="f" strokecolor="#000000" strokeweight="0.50pt">
              <v:path textboxrect="0,0,0,0"/>
            </v:shape>
          </w:pict>
        </mc:Fallback>
      </mc:AlternateContent>
    </w: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2096" behindDoc="0" locked="0" layoutInCell="0" allowOverlap="1">
              <wp:simplePos x="0" y="0"/>
              <wp:positionH relativeFrom="page">
                <wp:posOffset>5688965</wp:posOffset>
              </wp:positionH>
              <wp:positionV relativeFrom="page">
                <wp:posOffset>575945</wp:posOffset>
              </wp:positionV>
              <wp:extent cx="0" cy="288290"/>
              <wp:effectExtent l="12065" t="13970" r="6985" b="12065"/>
              <wp:wrapNone/>
              <wp:docPr id="16" name="Line 15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0" cy="28829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5" o:spid="_x0000_s15" o:spt="20" style="position:absolute;mso-wrap-distance-left:9.0pt;mso-wrap-distance-top:0.0pt;mso-wrap-distance-right:9.0pt;mso-wrap-distance-bottom:0.0pt;z-index:251652096;o:allowoverlap:true;o:allowincell:false;mso-position-horizontal-relative:page;margin-left:447.9pt;mso-position-horizontal:absolute;mso-position-vertical-relative:page;margin-top:45.3pt;mso-position-vertical:absolute;width:0.0pt;height:22.7pt;" coordsize="100000,100000" path="" filled="f" strokecolor="#000000" strokeweight="0.50pt">
              <v:path textboxrect="0,0,0,0"/>
            </v:shape>
          </w:pict>
        </mc:Fallback>
      </mc:AlternateContent>
    </w: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1072" behindDoc="0" locked="0" layoutInCell="0" allowOverlap="1">
              <wp:simplePos x="0" y="0"/>
              <wp:positionH relativeFrom="page">
                <wp:posOffset>360045</wp:posOffset>
              </wp:positionH>
              <wp:positionV relativeFrom="page">
                <wp:posOffset>864235</wp:posOffset>
              </wp:positionV>
              <wp:extent cx="5328285" cy="0"/>
              <wp:effectExtent l="7620" t="6985" r="7620" b="12065"/>
              <wp:wrapNone/>
              <wp:docPr id="17" name="Line 14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3282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6" o:spid="_x0000_s16" o:spt="20" style="position:absolute;mso-wrap-distance-left:9.0pt;mso-wrap-distance-top:0.0pt;mso-wrap-distance-right:9.0pt;mso-wrap-distance-bottom:0.0pt;z-index:251651072;o:allowoverlap:true;o:allowincell:false;mso-position-horizontal-relative:page;margin-left:28.3pt;mso-position-horizontal:absolute;mso-position-vertical-relative:page;margin-top:68.0pt;mso-position-vertical:absolute;width:419.5pt;height:0.0pt;" coordsize="100000,100000" path="" filled="f" strokecolor="#000000" strokeweight="0.50pt">
              <v:path textboxrect="0,0,0,0"/>
            </v:shape>
          </w:pict>
        </mc:Fallback>
      </mc:AlternateContent>
    </w:r>
    <w:r>
      <w:rPr>
        <w:lang w:val="en-CA" w:eastAsia="en-CA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0048" behindDoc="0" locked="0" layoutInCell="0" allowOverlap="1">
              <wp:simplePos x="0" y="0"/>
              <wp:positionH relativeFrom="page">
                <wp:posOffset>450215</wp:posOffset>
              </wp:positionH>
              <wp:positionV relativeFrom="page">
                <wp:posOffset>299720</wp:posOffset>
              </wp:positionV>
              <wp:extent cx="2007235" cy="348615"/>
              <wp:effectExtent l="19050" t="0" r="0" b="0"/>
              <wp:wrapTopAndBottom/>
              <wp:docPr id="18" name="Bild 13" descr="logo4c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3" descr="logo4c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4"/>
                      <a:stretch/>
                    </pic:blipFill>
                    <pic:spPr bwMode="auto">
                      <a:xfrm>
                        <a:off x="0" y="0"/>
                        <a:ext cx="2007235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7" o:spid="_x0000_s17" type="#_x0000_t75" style="position:absolute;mso-wrap-distance-left:9.0pt;mso-wrap-distance-top:0.0pt;mso-wrap-distance-right:9.0pt;mso-wrap-distance-bottom:0.0pt;z-index:251650048;o:allowoverlap:true;o:allowincell:false;mso-position-horizontal-relative:page;margin-left:35.4pt;mso-position-horizontal:absolute;mso-position-vertical-relative:page;margin-top:23.6pt;mso-position-vertical:absolute;width:158.0pt;height:27.4pt;" strokeweight="0.75pt">
              <v:path textboxrect="0,0,0,0"/>
              <v:imagedata r:id="rId4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hAnsi="Times" w:cs="Times New Roman" w:eastAsia="Times"/>
        <w:color w:val="auto"/>
        <w:spacing w:val="0"/>
        <w:position w:val="0"/>
        <w:sz w:val="20"/>
        <w:szCs w:val="22"/>
        <w:lang w:val="de-DE" w:bidi="ar-SA" w:eastAsia="de-DE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832"/>
    <w:link w:val="83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30"/>
    <w:next w:val="83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83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30"/>
    <w:next w:val="83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83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30"/>
    <w:next w:val="83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83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30"/>
    <w:next w:val="83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83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30"/>
    <w:next w:val="83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83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30"/>
    <w:next w:val="83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83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30"/>
    <w:next w:val="83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83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30"/>
    <w:next w:val="83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83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3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30"/>
    <w:next w:val="83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832"/>
    <w:link w:val="32"/>
    <w:uiPriority w:val="10"/>
    <w:rPr>
      <w:sz w:val="48"/>
      <w:szCs w:val="48"/>
    </w:rPr>
  </w:style>
  <w:style w:type="paragraph" w:styleId="34">
    <w:name w:val="Subtitle"/>
    <w:basedOn w:val="830"/>
    <w:next w:val="83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832"/>
    <w:link w:val="34"/>
    <w:uiPriority w:val="11"/>
    <w:rPr>
      <w:sz w:val="24"/>
      <w:szCs w:val="24"/>
    </w:rPr>
  </w:style>
  <w:style w:type="paragraph" w:styleId="36">
    <w:name w:val="Quote"/>
    <w:basedOn w:val="830"/>
    <w:next w:val="83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30"/>
    <w:next w:val="83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832"/>
    <w:link w:val="835"/>
    <w:uiPriority w:val="99"/>
  </w:style>
  <w:style w:type="character" w:styleId="43">
    <w:name w:val="Footer Char"/>
    <w:basedOn w:val="832"/>
    <w:link w:val="836"/>
    <w:uiPriority w:val="99"/>
  </w:style>
  <w:style w:type="paragraph" w:styleId="44">
    <w:name w:val="Caption"/>
    <w:basedOn w:val="830"/>
    <w:next w:val="83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836"/>
    <w:uiPriority w:val="99"/>
  </w:style>
  <w:style w:type="table" w:styleId="46">
    <w:name w:val="Table Grid"/>
    <w:basedOn w:val="83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8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8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83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83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832"/>
    <w:uiPriority w:val="99"/>
    <w:unhideWhenUsed/>
    <w:rPr>
      <w:vertAlign w:val="superscript"/>
    </w:rPr>
  </w:style>
  <w:style w:type="paragraph" w:styleId="176">
    <w:name w:val="endnote text"/>
    <w:basedOn w:val="83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832"/>
    <w:uiPriority w:val="99"/>
    <w:semiHidden/>
    <w:unhideWhenUsed/>
    <w:rPr>
      <w:vertAlign w:val="superscript"/>
    </w:rPr>
  </w:style>
  <w:style w:type="paragraph" w:styleId="17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830" w:default="1">
    <w:name w:val="Normal"/>
    <w:qFormat/>
    <w:rPr>
      <w:rFonts w:ascii="Arial" w:hAnsi="Arial"/>
    </w:rPr>
    <w:pPr>
      <w:spacing w:lineRule="exact" w:line="260"/>
    </w:pPr>
  </w:style>
  <w:style w:type="paragraph" w:styleId="831">
    <w:name w:val="Heading 1"/>
    <w:basedOn w:val="830"/>
    <w:next w:val="830"/>
    <w:qFormat/>
    <w:rPr>
      <w:b/>
      <w:sz w:val="18"/>
    </w:rPr>
    <w:pPr>
      <w:keepNext/>
      <w:outlineLvl w:val="0"/>
    </w:pPr>
  </w:style>
  <w:style w:type="character" w:styleId="832" w:default="1">
    <w:name w:val="Default Paragraph Font"/>
    <w:uiPriority w:val="1"/>
    <w:semiHidden/>
    <w:unhideWhenUsed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Header"/>
    <w:basedOn w:val="830"/>
    <w:pPr>
      <w:tabs>
        <w:tab w:val="center" w:pos="4536" w:leader="none"/>
        <w:tab w:val="right" w:pos="9072" w:leader="none"/>
      </w:tabs>
    </w:pPr>
  </w:style>
  <w:style w:type="paragraph" w:styleId="836">
    <w:name w:val="Footer"/>
    <w:basedOn w:val="830"/>
    <w:pPr>
      <w:tabs>
        <w:tab w:val="center" w:pos="4536" w:leader="none"/>
        <w:tab w:val="right" w:pos="9072" w:leader="none"/>
      </w:tabs>
    </w:pPr>
  </w:style>
  <w:style w:type="character" w:styleId="837">
    <w:name w:val="Hyperlink"/>
    <w:basedOn w:val="832"/>
    <w:rPr>
      <w:color w:val="0000FF"/>
      <w:u w:val="single"/>
    </w:rPr>
  </w:style>
  <w:style w:type="paragraph" w:styleId="838" w:customStyle="1">
    <w:name w:val="Ihr Zeichen"/>
    <w:basedOn w:val="830"/>
    <w:next w:val="830"/>
    <w:rPr>
      <w:sz w:val="13"/>
    </w:rPr>
    <w:pPr>
      <w:spacing w:lineRule="exact" w:line="168"/>
      <w:tabs>
        <w:tab w:val="left" w:pos="1985" w:leader="none"/>
        <w:tab w:val="left" w:pos="4082" w:leader="none"/>
        <w:tab w:val="left" w:pos="6237" w:leader="none"/>
      </w:tabs>
    </w:pPr>
  </w:style>
  <w:style w:type="paragraph" w:styleId="839" w:customStyle="1">
    <w:name w:val="MAR_NORM_8.5_10"/>
    <w:rPr>
      <w:rFonts w:ascii="Arial" w:hAnsi="Arial"/>
      <w:sz w:val="17"/>
    </w:rPr>
    <w:pPr>
      <w:spacing w:lineRule="exact" w:line="200"/>
    </w:pPr>
  </w:style>
  <w:style w:type="paragraph" w:styleId="840" w:customStyle="1">
    <w:name w:val="MAR_FETT_8.5_10"/>
    <w:basedOn w:val="839"/>
    <w:rPr>
      <w:b/>
    </w:rPr>
  </w:style>
  <w:style w:type="paragraph" w:styleId="841" w:customStyle="1">
    <w:name w:val="MAR_NORM_6.5_10"/>
    <w:basedOn w:val="839"/>
    <w:rPr>
      <w:sz w:val="13"/>
    </w:rPr>
  </w:style>
  <w:style w:type="paragraph" w:styleId="842" w:customStyle="1">
    <w:name w:val="MAR_NORM_6.5_8.5"/>
    <w:basedOn w:val="839"/>
    <w:rPr>
      <w:sz w:val="13"/>
    </w:rPr>
    <w:pPr>
      <w:spacing w:lineRule="exact" w:line="170"/>
      <w:tabs>
        <w:tab w:val="left" w:pos="567" w:leader="none"/>
      </w:tabs>
    </w:pPr>
  </w:style>
  <w:style w:type="paragraph" w:styleId="843" w:customStyle="1">
    <w:name w:val="MAR_FETT_6.5_8.5"/>
    <w:basedOn w:val="842"/>
    <w:rPr>
      <w:b/>
    </w:rPr>
  </w:style>
  <w:style w:type="paragraph" w:styleId="844" w:customStyle="1">
    <w:name w:val="Ihr Zeichen Eintrag"/>
    <w:basedOn w:val="838"/>
    <w:pPr>
      <w:tabs>
        <w:tab w:val="left" w:pos="737" w:leader="none"/>
        <w:tab w:val="clear" w:pos="1985" w:leader="none"/>
        <w:tab w:val="left" w:pos="3175" w:leader="none"/>
        <w:tab w:val="clear" w:pos="4082" w:leader="none"/>
        <w:tab w:val="left" w:pos="5046" w:leader="none"/>
        <w:tab w:val="clear" w:pos="6237" w:leader="none"/>
      </w:tabs>
    </w:pPr>
  </w:style>
  <w:style w:type="paragraph" w:styleId="845" w:customStyle="1">
    <w:name w:val="Betreff"/>
    <w:basedOn w:val="830"/>
    <w:next w:val="830"/>
    <w:rPr>
      <w:b/>
    </w:rPr>
  </w:style>
  <w:style w:type="paragraph" w:styleId="846">
    <w:name w:val="Document Map"/>
    <w:basedOn w:val="830"/>
    <w:link w:val="847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/>
    </w:pPr>
  </w:style>
  <w:style w:type="character" w:styleId="847" w:customStyle="1">
    <w:name w:val="Dokumentstruktur Zchn"/>
    <w:basedOn w:val="832"/>
    <w:link w:val="846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hyperlink" Target="http://www.ids.item.uni-bremen.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ONLYOFFICE/6.0.2.5</Application>
  <Company>GrsfikDesign</Company>
  <DocSecurity>0</DocSecurity>
  <HyperlinksChanged>false</HyperlinksChanged>
  <LinksUpToDate>false</LinksUpToDate>
  <ScaleCrop>false</ScaleCrop>
  <SharedDoc>false</SharedDoc>
  <Template>brief_b173_4c.dot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Sehr geehrte Damen und Herren,</dc:title>
  <dc:creator>Claudia Heitzhausen</dc:creator>
  <cp:lastModifiedBy>Anonymous</cp:lastModifiedBy>
  <cp:revision>3</cp:revision>
  <dcterms:created xsi:type="dcterms:W3CDTF">2021-04-06T07:08:00Z</dcterms:created>
  <dcterms:modified xsi:type="dcterms:W3CDTF">2021-04-06T10:56:29Z</dcterms:modified>
</cp:coreProperties>
</file>